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403F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D4D6807" wp14:editId="47414886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7259320" cy="9734550"/>
                <wp:effectExtent l="0" t="0" r="0" b="0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734550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AA869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BD51C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D6807" id="Group 8" o:spid="_x0000_s1026" alt="&quot;&quot;" style="position:absolute;margin-left:520.4pt;margin-top:6.9pt;width:571.6pt;height:766.5pt;z-index:-251657216;mso-width-percent:934;mso-position-horizontal:right;mso-position-horizontal-relative:margin;mso-width-percent:934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38AA869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5E9BD51C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69B43AFB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1E82A5DA" w14:textId="7B4CF470" w:rsidR="00CA1F0E" w:rsidRDefault="005C76CA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4A603A" wp14:editId="47600CF4">
                  <wp:extent cx="2171700" cy="2171700"/>
                  <wp:effectExtent l="0" t="0" r="0" b="0"/>
                  <wp:docPr id="1369128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128752" name="Picture 13691287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15216481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3D196734" w14:textId="04FF79CC" w:rsidR="00CA1F0E" w:rsidRPr="00CA1F0E" w:rsidRDefault="006339F1" w:rsidP="00CA1F0E">
            <w:pPr>
              <w:pStyle w:val="Address"/>
            </w:pPr>
            <w:r>
              <w:t>Freakin</w:t>
            </w:r>
          </w:p>
          <w:p w14:paraId="12991487" w14:textId="70DA832E" w:rsidR="00CA1F0E" w:rsidRPr="00CA1F0E" w:rsidRDefault="00A4638E" w:rsidP="00CA1F0E">
            <w:pPr>
              <w:pStyle w:val="Address"/>
            </w:pPr>
            <w:r>
              <w:t>Web de</w:t>
            </w:r>
            <w:r w:rsidR="006339F1">
              <w:t>veloper</w:t>
            </w:r>
          </w:p>
          <w:p w14:paraId="31AAEDDA" w14:textId="7F61D353" w:rsidR="00A4638E" w:rsidRDefault="006339F1" w:rsidP="00CA1F0E">
            <w:pPr>
              <w:pStyle w:val="Address"/>
            </w:pPr>
            <w:r>
              <w:t>Speed agency</w:t>
            </w:r>
          </w:p>
          <w:p w14:paraId="65BE6EB3" w14:textId="1FA4F55A" w:rsidR="00CA1F0E" w:rsidRPr="00CA1F0E" w:rsidRDefault="006339F1" w:rsidP="00CA1F0E">
            <w:pPr>
              <w:pStyle w:val="Address"/>
            </w:pPr>
            <w:r>
              <w:t xml:space="preserve">Sree amble </w:t>
            </w:r>
            <w:proofErr w:type="spellStart"/>
            <w:r>
              <w:t>nagar</w:t>
            </w:r>
            <w:proofErr w:type="spellEnd"/>
            <w:r>
              <w:t>,</w:t>
            </w:r>
          </w:p>
          <w:p w14:paraId="55A9AF3B" w14:textId="1A6B07D9" w:rsidR="00CA1F0E" w:rsidRDefault="00A4638E" w:rsidP="00CA1F0E">
            <w:pPr>
              <w:pStyle w:val="Address"/>
            </w:pPr>
            <w:r>
              <w:t>p</w:t>
            </w:r>
            <w:r w:rsidR="006339F1">
              <w:t>uthukkadai</w:t>
            </w:r>
            <w:r w:rsidR="004063BF">
              <w:t>,6291</w:t>
            </w:r>
            <w:r w:rsidR="006339F1">
              <w:t>71</w:t>
            </w:r>
          </w:p>
        </w:tc>
      </w:tr>
      <w:tr w:rsidR="00CA1F0E" w14:paraId="5632D316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42479323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4EE48B64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50B70AB8" w14:textId="399779F7" w:rsidR="004063BF" w:rsidRDefault="004063BF" w:rsidP="004063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19231C06" w14:textId="77777777" w:rsidR="004063BF" w:rsidRDefault="004063BF" w:rsidP="004063BF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</w:p>
          <w:p w14:paraId="72F6CA39" w14:textId="77777777" w:rsidR="004063BF" w:rsidRDefault="004063BF" w:rsidP="004063BF"/>
          <w:p w14:paraId="00B8E7D2" w14:textId="77777777" w:rsidR="004063BF" w:rsidRPr="00BF09B3" w:rsidRDefault="004063BF" w:rsidP="004063BF"/>
          <w:p w14:paraId="50A2012F" w14:textId="77777777" w:rsidR="004063BF" w:rsidRDefault="004063BF" w:rsidP="004063BF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7214541F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10EC0BB9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4A8A5F65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397A7F75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2B787636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475BACC4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22FFA90E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45054D5C" w14:textId="77777777" w:rsidR="004063BF" w:rsidRDefault="004063BF" w:rsidP="004063BF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7775A300" w14:textId="77777777" w:rsidR="004063BF" w:rsidRDefault="004063BF" w:rsidP="004063BF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14:paraId="557BA5F0" w14:textId="1CD92040" w:rsidR="00CA1F0E" w:rsidRPr="00BF09B3" w:rsidRDefault="00CA1F0E" w:rsidP="00CA1F0E"/>
          <w:p w14:paraId="4CCFAD29" w14:textId="132A0C42" w:rsidR="00CA1F0E" w:rsidRDefault="00CA1F0E" w:rsidP="00CA1F0E"/>
        </w:tc>
      </w:tr>
      <w:tr w:rsidR="00CA1F0E" w14:paraId="4428D39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76D8E0FC" w14:textId="6173DEBD" w:rsidR="00CA1F0E" w:rsidRPr="004063BF" w:rsidRDefault="005C76CA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56"/>
                <w:szCs w:val="56"/>
              </w:rPr>
            </w:pPr>
            <w:r>
              <w:rPr>
                <w:sz w:val="56"/>
                <w:szCs w:val="56"/>
              </w:rPr>
              <w:t>monikandan</w:t>
            </w:r>
          </w:p>
          <w:p w14:paraId="793C1642" w14:textId="595EF7E5" w:rsidR="00CA1F0E" w:rsidRPr="00CA1F0E" w:rsidRDefault="005C76CA" w:rsidP="00CA1F0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14:paraId="112EE5C7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F31CA40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56AAE44C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1782526E8E044E44B4AF32B8DB1C7CCA"/>
              </w:placeholder>
              <w:temporary/>
              <w:showingPlcHdr/>
              <w15:appearance w15:val="hidden"/>
            </w:sdtPr>
            <w:sdtContent>
              <w:p w14:paraId="6D4B0A1F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883645FA859446CA9A26C0D7B641EAF"/>
              </w:placeholder>
              <w:temporary/>
              <w:showingPlcHdr/>
              <w15:appearance w15:val="hidden"/>
            </w:sdtPr>
            <w:sdtContent>
              <w:p w14:paraId="72D02A2A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6EE8478" w14:textId="48DE3ABB" w:rsidR="00CA1F0E" w:rsidRDefault="005C76CA" w:rsidP="00CA1F0E">
            <w:pPr>
              <w:pStyle w:val="ContactDetails"/>
            </w:pPr>
            <w:r>
              <w:t>7945623467</w:t>
            </w:r>
          </w:p>
          <w:p w14:paraId="55AD61B3" w14:textId="77777777" w:rsidR="00CA1F0E" w:rsidRDefault="00CA1F0E" w:rsidP="00CA1F0E">
            <w:pPr>
              <w:pStyle w:val="NoSpacing"/>
            </w:pPr>
          </w:p>
          <w:p w14:paraId="7FA1898B" w14:textId="2CB67A67" w:rsidR="00CA1F0E" w:rsidRPr="006339F1" w:rsidRDefault="00000000" w:rsidP="00CA1F0E">
            <w:pPr>
              <w:pStyle w:val="ContactDetails"/>
              <w:rPr>
                <w:rStyle w:val="Hyperlink"/>
                <w:color w:val="auto"/>
                <w:sz w:val="18"/>
                <w:szCs w:val="18"/>
                <w:u w:val="none"/>
              </w:rPr>
            </w:pPr>
            <w:sdt>
              <w:sdtPr>
                <w:rPr>
                  <w:sz w:val="18"/>
                  <w:szCs w:val="18"/>
                </w:rPr>
                <w:id w:val="-240260293"/>
                <w:placeholder>
                  <w:docPart w:val="902AE17163EF4FBFB8D06A0B53CB3658"/>
                </w:placeholder>
                <w:temporary/>
                <w:showingPlcHdr/>
                <w15:appearance w15:val="hidden"/>
              </w:sdtPr>
              <w:sdtContent>
                <w:r w:rsidR="00CA1F0E" w:rsidRPr="006339F1">
                  <w:t>EMAIL:</w:t>
                </w:r>
              </w:sdtContent>
            </w:sdt>
            <w:r w:rsidR="006339F1" w:rsidRPr="006339F1">
              <w:rPr>
                <w:rStyle w:val="Hyperlink"/>
                <w:sz w:val="18"/>
                <w:szCs w:val="18"/>
              </w:rPr>
              <w:t>manikandanmanu2003@gmail.com</w:t>
            </w:r>
          </w:p>
        </w:tc>
        <w:tc>
          <w:tcPr>
            <w:tcW w:w="450" w:type="dxa"/>
            <w:vMerge/>
          </w:tcPr>
          <w:p w14:paraId="73269234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9C3C6B5" w14:textId="77777777" w:rsidR="00CA1F0E" w:rsidRDefault="00CA1F0E" w:rsidP="00CA1F0E">
            <w:pPr>
              <w:pStyle w:val="Heading1"/>
            </w:pPr>
          </w:p>
        </w:tc>
      </w:tr>
    </w:tbl>
    <w:p w14:paraId="75050994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5120" w14:textId="77777777" w:rsidR="00FE7811" w:rsidRDefault="00FE7811" w:rsidP="00C51CF5">
      <w:r>
        <w:separator/>
      </w:r>
    </w:p>
  </w:endnote>
  <w:endnote w:type="continuationSeparator" w:id="0">
    <w:p w14:paraId="4478152D" w14:textId="77777777" w:rsidR="00FE7811" w:rsidRDefault="00FE781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35AF" w14:textId="77777777" w:rsidR="00FE7811" w:rsidRDefault="00FE7811" w:rsidP="00C51CF5">
      <w:r>
        <w:separator/>
      </w:r>
    </w:p>
  </w:footnote>
  <w:footnote w:type="continuationSeparator" w:id="0">
    <w:p w14:paraId="783141AD" w14:textId="77777777" w:rsidR="00FE7811" w:rsidRDefault="00FE7811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958">
    <w:abstractNumId w:val="0"/>
  </w:num>
  <w:num w:numId="2" w16cid:durableId="8783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BF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400054"/>
    <w:rsid w:val="004063BF"/>
    <w:rsid w:val="00536817"/>
    <w:rsid w:val="00572086"/>
    <w:rsid w:val="00597871"/>
    <w:rsid w:val="005C6EE0"/>
    <w:rsid w:val="005C76CA"/>
    <w:rsid w:val="005D47DE"/>
    <w:rsid w:val="005D6332"/>
    <w:rsid w:val="005F364E"/>
    <w:rsid w:val="0062123A"/>
    <w:rsid w:val="006339F1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4638E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50DFD"/>
    <w:rsid w:val="00F848EE"/>
    <w:rsid w:val="00FC5CD1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604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2526E8E044E44B4AF32B8DB1C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A30E-0928-465C-9938-59AE96050E21}"/>
      </w:docPartPr>
      <w:docPartBody>
        <w:p w:rsidR="00706084" w:rsidRDefault="00000000">
          <w:pPr>
            <w:pStyle w:val="1782526E8E044E44B4AF32B8DB1C7CCA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F883645FA859446CA9A26C0D7B641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10BF-FEAE-455C-B422-E045E3779C1F}"/>
      </w:docPartPr>
      <w:docPartBody>
        <w:p w:rsidR="00706084" w:rsidRDefault="00000000">
          <w:pPr>
            <w:pStyle w:val="F883645FA859446CA9A26C0D7B641EAF"/>
          </w:pPr>
          <w:r w:rsidRPr="004D3011">
            <w:t>PHONE:</w:t>
          </w:r>
        </w:p>
      </w:docPartBody>
    </w:docPart>
    <w:docPart>
      <w:docPartPr>
        <w:name w:val="902AE17163EF4FBFB8D06A0B53CB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0DA4-7047-4BD6-B292-115B387794D5}"/>
      </w:docPartPr>
      <w:docPartBody>
        <w:p w:rsidR="00706084" w:rsidRDefault="00000000">
          <w:pPr>
            <w:pStyle w:val="902AE17163EF4FBFB8D06A0B53CB365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5F"/>
    <w:rsid w:val="005424F3"/>
    <w:rsid w:val="00706084"/>
    <w:rsid w:val="008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1782526E8E044E44B4AF32B8DB1C7CCA">
    <w:name w:val="1782526E8E044E44B4AF32B8DB1C7CCA"/>
  </w:style>
  <w:style w:type="paragraph" w:customStyle="1" w:styleId="F883645FA859446CA9A26C0D7B641EAF">
    <w:name w:val="F883645FA859446CA9A26C0D7B641EAF"/>
  </w:style>
  <w:style w:type="paragraph" w:customStyle="1" w:styleId="902AE17163EF4FBFB8D06A0B53CB3658">
    <w:name w:val="902AE17163EF4FBFB8D06A0B53CB3658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2023-10-27T07:06:00Z</dcterms:created>
  <dcterms:modified xsi:type="dcterms:W3CDTF">2023-10-27T07:19:00Z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